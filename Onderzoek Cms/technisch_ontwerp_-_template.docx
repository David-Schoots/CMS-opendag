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485BC024" w14:textId="77777777" w:rsidR="003C589C" w:rsidRDefault="003C589C"/>
        <w:tbl>
          <w:tblPr>
            <w:tblpPr w:leftFromText="187" w:rightFromText="187" w:bottomFromText="720" w:vertAnchor="page" w:horzAnchor="margin" w:tblpXSpec="center" w:tblpY="5108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4F7A96" w14:paraId="75B10DCE" w14:textId="77777777" w:rsidTr="004F7A96">
            <w:tc>
              <w:tcPr>
                <w:tcW w:w="9274" w:type="dxa"/>
              </w:tcPr>
              <w:sdt>
                <w:sdtPr>
                  <w:rPr>
                    <w:sz w:val="96"/>
                  </w:rPr>
                  <w:alias w:val="Titel"/>
                  <w:id w:val="-308007970"/>
                  <w:placeholder>
                    <w:docPart w:val="50C0634CDF384564BC747C9D073A72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2E7122E" w14:textId="479DBF40" w:rsidR="004F7A96" w:rsidRDefault="00516825" w:rsidP="00FE3C2E">
                    <w:pPr>
                      <w:pStyle w:val="Titel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Technisch Ontwerp</w:t>
                    </w:r>
                  </w:p>
                </w:sdtContent>
              </w:sdt>
            </w:tc>
          </w:tr>
          <w:tr w:rsidR="004F7A96" w14:paraId="4B256961" w14:textId="77777777" w:rsidTr="004F7A96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Ondertitel"/>
                  <w:id w:val="758173203"/>
                  <w:placeholder>
                    <w:docPart w:val="E1830218A1044356A218624EBCA13FFE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14:paraId="246B804A" w14:textId="7ECC376A" w:rsidR="004F7A96" w:rsidRDefault="00635011" w:rsidP="004F7A96">
                    <w:pPr>
                      <w:pStyle w:val="Ondertitel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07-10-2024</w:t>
                    </w:r>
                    <w:r w:rsidR="004F7A96">
                      <w:rPr>
                        <w:sz w:val="36"/>
                        <w:szCs w:val="36"/>
                      </w:rPr>
                      <w:t xml:space="preserve"> en </w:t>
                    </w:r>
                    <w:r>
                      <w:rPr>
                        <w:sz w:val="36"/>
                        <w:szCs w:val="36"/>
                      </w:rPr>
                      <w:t>1.0</w:t>
                    </w:r>
                  </w:p>
                </w:sdtContent>
              </w:sdt>
            </w:tc>
          </w:tr>
          <w:tr w:rsidR="004F7A96" w14:paraId="7A8519D7" w14:textId="77777777" w:rsidTr="004F7A96">
            <w:tc>
              <w:tcPr>
                <w:tcW w:w="0" w:type="auto"/>
                <w:vAlign w:val="bottom"/>
              </w:tcPr>
              <w:p w14:paraId="7548878D" w14:textId="77777777" w:rsidR="004F7A96" w:rsidRDefault="004F7A96" w:rsidP="004F7A96"/>
            </w:tc>
          </w:tr>
          <w:tr w:rsidR="004F7A96" w14:paraId="4C503284" w14:textId="77777777" w:rsidTr="004F7A96">
            <w:tc>
              <w:tcPr>
                <w:tcW w:w="0" w:type="auto"/>
                <w:vAlign w:val="bottom"/>
              </w:tcPr>
              <w:p w14:paraId="5F3D436A" w14:textId="77777777" w:rsidR="004F7A96" w:rsidRDefault="004F7A96" w:rsidP="004F7A96">
                <w:pPr>
                  <w:jc w:val="center"/>
                </w:pPr>
              </w:p>
            </w:tc>
          </w:tr>
          <w:tr w:rsidR="004F7A96" w14:paraId="3DCF8545" w14:textId="77777777" w:rsidTr="004F7A96">
            <w:tc>
              <w:tcPr>
                <w:tcW w:w="0" w:type="auto"/>
                <w:vAlign w:val="bottom"/>
              </w:tcPr>
              <w:p w14:paraId="3BAED934" w14:textId="77777777" w:rsidR="004F7A96" w:rsidRDefault="004F7A96" w:rsidP="004F7A96">
                <w:pPr>
                  <w:jc w:val="center"/>
                </w:pPr>
              </w:p>
            </w:tc>
          </w:tr>
        </w:tbl>
        <w:p w14:paraId="5D3878B0" w14:textId="77777777" w:rsidR="003C589C" w:rsidRDefault="00944094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14:paraId="5A7AE2DC" w14:textId="77777777" w:rsidR="00E30D3B" w:rsidRPr="00E30D3B" w:rsidRDefault="001277A9" w:rsidP="00E30D3B"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lastRenderedPageBreak/>
        <w:t>Architectuur van de site</w:t>
      </w:r>
    </w:p>
    <w:p w14:paraId="375DF37B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Welke programmeer/codeer talen worden er gebruikt in het eindproduct?</w:t>
      </w:r>
    </w:p>
    <w:p w14:paraId="2A527C31" w14:textId="0E53C6B4" w:rsidR="006D7C18" w:rsidRPr="00516825" w:rsidRDefault="00E30D3B" w:rsidP="006D7C18">
      <w:pPr>
        <w:rPr>
          <w:lang w:val="en-US"/>
        </w:rPr>
      </w:pPr>
      <w:r w:rsidRPr="00516825">
        <w:rPr>
          <w:lang w:val="en-US"/>
        </w:rPr>
        <w:br/>
      </w:r>
      <w:r w:rsidR="00AC4E2E" w:rsidRPr="00AC4E2E">
        <w:t xml:space="preserve">Er wordt gebruik gemaakt van </w:t>
      </w:r>
      <w:r w:rsidR="00AC4E2E" w:rsidRPr="00AC4E2E">
        <w:rPr>
          <w:b/>
          <w:bCs/>
        </w:rPr>
        <w:t>PHP (Blade)</w:t>
      </w:r>
      <w:r w:rsidR="00AC4E2E" w:rsidRPr="00AC4E2E">
        <w:t xml:space="preserve"> voor server-side logica en templating, </w:t>
      </w:r>
      <w:r w:rsidR="00AC4E2E" w:rsidRPr="00AC4E2E">
        <w:rPr>
          <w:b/>
          <w:bCs/>
        </w:rPr>
        <w:t>HTML</w:t>
      </w:r>
      <w:r w:rsidR="00AC4E2E" w:rsidRPr="00AC4E2E">
        <w:t xml:space="preserve"> en </w:t>
      </w:r>
      <w:r w:rsidR="00AC4E2E" w:rsidRPr="00AC4E2E">
        <w:rPr>
          <w:b/>
          <w:bCs/>
        </w:rPr>
        <w:t>CSS</w:t>
      </w:r>
      <w:r w:rsidR="00AC4E2E" w:rsidRPr="00AC4E2E">
        <w:t xml:space="preserve"> voor de structuur en opmaak van de pagina's, </w:t>
      </w:r>
      <w:proofErr w:type="spellStart"/>
      <w:r w:rsidR="00AC4E2E" w:rsidRPr="00AC4E2E">
        <w:rPr>
          <w:b/>
          <w:bCs/>
        </w:rPr>
        <w:t>JavaScript</w:t>
      </w:r>
      <w:proofErr w:type="spellEnd"/>
      <w:r w:rsidR="00AC4E2E" w:rsidRPr="00AC4E2E">
        <w:rPr>
          <w:b/>
          <w:bCs/>
        </w:rPr>
        <w:t xml:space="preserve"> (Vue.js)</w:t>
      </w:r>
      <w:r w:rsidR="00AC4E2E" w:rsidRPr="00AC4E2E">
        <w:t xml:space="preserve"> voor de interactieve elementen en front-end functionaliteiten.</w:t>
      </w:r>
    </w:p>
    <w:p w14:paraId="39733AB8" w14:textId="77777777" w:rsidR="00E30D3B" w:rsidRPr="001277A9" w:rsidRDefault="001277A9" w:rsidP="001277A9">
      <w:pPr>
        <w:widowControl w:val="0"/>
        <w:spacing w:after="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Performance</w:t>
      </w:r>
    </w:p>
    <w:p w14:paraId="14A0734C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Hoe wordt ervoor gezorgd dat een website optimaal blijft presteren, ook als bezoekersaantallen groeien?</w:t>
      </w:r>
    </w:p>
    <w:p w14:paraId="6A73E4E7" w14:textId="77777777" w:rsidR="00E30D3B" w:rsidRDefault="00E30D3B" w:rsidP="00E30D3B">
      <w:pPr>
        <w:widowControl w:val="0"/>
        <w:spacing w:after="0" w:line="264" w:lineRule="auto"/>
        <w:ind w:left="1440"/>
        <w:contextualSpacing/>
      </w:pPr>
    </w:p>
    <w:p w14:paraId="1AFE32DC" w14:textId="23FD68FB" w:rsidR="00402EF4" w:rsidRDefault="00402EF4" w:rsidP="006D7C18">
      <w:proofErr w:type="spellStart"/>
      <w:r w:rsidRPr="00402EF4">
        <w:t>Statamic</w:t>
      </w:r>
      <w:proofErr w:type="spellEnd"/>
      <w:r w:rsidRPr="00402EF4">
        <w:t xml:space="preserve"> gebruikmaken van </w:t>
      </w:r>
      <w:r w:rsidRPr="00402EF4">
        <w:rPr>
          <w:b/>
          <w:bCs/>
        </w:rPr>
        <w:t xml:space="preserve">CDN </w:t>
      </w:r>
      <w:r w:rsidRPr="00402EF4">
        <w:t>om bestanden zoals afbeeldingen</w:t>
      </w:r>
      <w:r w:rsidR="006A7788">
        <w:t xml:space="preserve"> </w:t>
      </w:r>
      <w:r w:rsidRPr="00402EF4">
        <w:t xml:space="preserve">sneller te laden </w:t>
      </w:r>
      <w:r w:rsidR="006A7788">
        <w:t>waardoor mensen niet lang moet wachten op het laden van de websites</w:t>
      </w:r>
    </w:p>
    <w:p w14:paraId="4935CE33" w14:textId="14E11C0F" w:rsidR="00E30D3B" w:rsidRDefault="001277A9" w:rsidP="006D7C18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proofErr w:type="spellStart"/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Caching</w:t>
      </w:r>
      <w:proofErr w:type="spellEnd"/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/Cookies</w:t>
      </w:r>
    </w:p>
    <w:p w14:paraId="3034447C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 xml:space="preserve">Worden er cookies weggeschreven? </w:t>
      </w:r>
    </w:p>
    <w:p w14:paraId="5B3991CB" w14:textId="52B69838" w:rsidR="00BE4E88" w:rsidRDefault="00BE4E88" w:rsidP="00BE4E88">
      <w:pPr>
        <w:widowControl w:val="0"/>
        <w:spacing w:after="0" w:line="264" w:lineRule="auto"/>
        <w:contextualSpacing/>
        <w:rPr>
          <w:b/>
          <w:bCs/>
        </w:rPr>
      </w:pPr>
      <w:r w:rsidRPr="00BE4E88">
        <w:t xml:space="preserve">Ja, cookies kunnen worden gebruikt voor </w:t>
      </w:r>
      <w:r w:rsidRPr="00BE4E88">
        <w:rPr>
          <w:b/>
          <w:bCs/>
        </w:rPr>
        <w:t>sessies</w:t>
      </w:r>
    </w:p>
    <w:p w14:paraId="3385116C" w14:textId="77777777" w:rsidR="00BE4E88" w:rsidRDefault="00BE4E88" w:rsidP="00BE4E88">
      <w:pPr>
        <w:widowControl w:val="0"/>
        <w:spacing w:after="0" w:line="264" w:lineRule="auto"/>
        <w:contextualSpacing/>
      </w:pPr>
    </w:p>
    <w:p w14:paraId="6034073C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 xml:space="preserve">Wordt er gebruik gemaakt van </w:t>
      </w:r>
      <w:proofErr w:type="spellStart"/>
      <w:r>
        <w:t>caching</w:t>
      </w:r>
      <w:proofErr w:type="spellEnd"/>
      <w:r>
        <w:t>?</w:t>
      </w:r>
    </w:p>
    <w:p w14:paraId="47067FDC" w14:textId="0DAE4E2C" w:rsidR="00E30D3B" w:rsidRDefault="00BE4E88" w:rsidP="00E30D3B">
      <w:pPr>
        <w:widowControl w:val="0"/>
        <w:spacing w:after="0" w:line="264" w:lineRule="auto"/>
        <w:contextualSpacing/>
      </w:pPr>
      <w:r w:rsidRPr="00BE4E88">
        <w:t xml:space="preserve">Ja, er wordt </w:t>
      </w:r>
      <w:proofErr w:type="spellStart"/>
      <w:r w:rsidRPr="00BE4E88">
        <w:t>caching</w:t>
      </w:r>
      <w:proofErr w:type="spellEnd"/>
      <w:r w:rsidRPr="00BE4E88">
        <w:t xml:space="preserve"> toegepast, de website laadt </w:t>
      </w:r>
      <w:r>
        <w:t xml:space="preserve">sneller </w:t>
      </w:r>
      <w:r w:rsidRPr="00BE4E88">
        <w:t xml:space="preserve">door </w:t>
      </w:r>
      <w:r>
        <w:t>de</w:t>
      </w:r>
      <w:r w:rsidRPr="00BE4E88">
        <w:t xml:space="preserve"> data tijdelijk op te slaan</w:t>
      </w:r>
    </w:p>
    <w:p w14:paraId="168CA737" w14:textId="77777777" w:rsidR="00E30D3B" w:rsidRPr="00516825" w:rsidRDefault="00E30D3B" w:rsidP="00E30D3B">
      <w:pPr>
        <w:widowControl w:val="0"/>
        <w:spacing w:after="0" w:line="264" w:lineRule="auto"/>
        <w:contextualSpacing/>
        <w:rPr>
          <w:lang w:val="en-US"/>
        </w:rPr>
      </w:pPr>
    </w:p>
    <w:p w14:paraId="2CF7AFDD" w14:textId="5C7F1A09" w:rsidR="001277A9" w:rsidRDefault="001277A9" w:rsidP="001277A9">
      <w:pPr>
        <w:widowControl w:val="0"/>
        <w:spacing w:after="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Databaseontwerp</w:t>
      </w:r>
      <w:r w:rsidR="00516825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 xml:space="preserve"> (optioneel)</w:t>
      </w:r>
    </w:p>
    <w:p w14:paraId="352284AE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0848E76C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Beschrijf de keuzes</w:t>
      </w:r>
    </w:p>
    <w:p w14:paraId="21FD1C01" w14:textId="626391A9" w:rsidR="00D65C4C" w:rsidRDefault="00D65C4C" w:rsidP="00D65C4C">
      <w:pPr>
        <w:widowControl w:val="0"/>
        <w:spacing w:after="0" w:line="264" w:lineRule="auto"/>
        <w:contextualSpacing/>
      </w:pPr>
      <w:r w:rsidRPr="00D65C4C">
        <w:t xml:space="preserve">In plaats van </w:t>
      </w:r>
      <w:proofErr w:type="spellStart"/>
      <w:r w:rsidRPr="00D65C4C">
        <w:t>MySQL</w:t>
      </w:r>
      <w:proofErr w:type="spellEnd"/>
      <w:r w:rsidRPr="00D65C4C">
        <w:t xml:space="preserve">, gebruikt </w:t>
      </w:r>
      <w:proofErr w:type="spellStart"/>
      <w:r w:rsidRPr="00D65C4C">
        <w:t>Statamic</w:t>
      </w:r>
      <w:proofErr w:type="spellEnd"/>
      <w:r>
        <w:t xml:space="preserve"> Flat files</w:t>
      </w:r>
      <w:r w:rsidRPr="00D65C4C">
        <w:t>.</w:t>
      </w:r>
      <w:r>
        <w:t xml:space="preserve"> Geen database maar werkt alleen met versie beheer dus je moet veel </w:t>
      </w:r>
      <w:proofErr w:type="spellStart"/>
      <w:r>
        <w:t>github</w:t>
      </w:r>
      <w:proofErr w:type="spellEnd"/>
      <w:r>
        <w:t xml:space="preserve"> gebruiken maar je kan ook als je uiteindelijk </w:t>
      </w:r>
      <w:proofErr w:type="spellStart"/>
      <w:r>
        <w:t>MySQL</w:t>
      </w:r>
      <w:proofErr w:type="spellEnd"/>
      <w:r>
        <w:t xml:space="preserve"> toevoegen als je dat wilt</w:t>
      </w:r>
    </w:p>
    <w:p w14:paraId="6C4801C9" w14:textId="77777777" w:rsidR="00E30D3B" w:rsidRDefault="00E30D3B" w:rsidP="00AE1D62"/>
    <w:p w14:paraId="169961EB" w14:textId="77777777" w:rsidR="00D65C4C" w:rsidRDefault="00D65C4C" w:rsidP="00AE1D62">
      <w:pPr>
        <w:rPr>
          <w:b/>
        </w:rPr>
      </w:pPr>
    </w:p>
    <w:p w14:paraId="21796A3E" w14:textId="77777777" w:rsidR="001277A9" w:rsidRDefault="001277A9" w:rsidP="001277A9">
      <w:pPr>
        <w:widowControl w:val="0"/>
        <w:spacing w:after="18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49ED877E" w14:textId="77777777" w:rsidR="001277A9" w:rsidRDefault="001277A9" w:rsidP="001277A9">
      <w:pPr>
        <w:widowControl w:val="0"/>
        <w:spacing w:after="18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3873C4BD" w14:textId="77777777" w:rsidR="001277A9" w:rsidRDefault="001277A9" w:rsidP="001277A9">
      <w:pPr>
        <w:widowControl w:val="0"/>
        <w:spacing w:after="18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lastRenderedPageBreak/>
        <w:t>Beveiligingsmodel (optioneel)</w:t>
      </w:r>
    </w:p>
    <w:p w14:paraId="4C4F69F1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1DA00FE1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Welke strategieën zijn er bedacht om hackers buiten te houden?</w:t>
      </w:r>
    </w:p>
    <w:p w14:paraId="148B552E" w14:textId="77777777" w:rsidR="00D65C4C" w:rsidRDefault="00D65C4C" w:rsidP="00D65C4C">
      <w:pPr>
        <w:widowControl w:val="0"/>
        <w:spacing w:after="0" w:line="264" w:lineRule="auto"/>
        <w:ind w:left="1440"/>
        <w:contextualSpacing/>
      </w:pPr>
    </w:p>
    <w:p w14:paraId="46F856AF" w14:textId="12C8ABD3" w:rsidR="00D65C4C" w:rsidRDefault="00D65C4C" w:rsidP="00D65C4C">
      <w:pPr>
        <w:widowControl w:val="0"/>
        <w:spacing w:after="0" w:line="264" w:lineRule="auto"/>
        <w:ind w:left="360"/>
        <w:contextualSpacing/>
      </w:pPr>
      <w:proofErr w:type="spellStart"/>
      <w:r w:rsidRPr="00D65C4C">
        <w:t>Statamic</w:t>
      </w:r>
      <w:proofErr w:type="spellEnd"/>
      <w:r w:rsidRPr="00D65C4C">
        <w:t xml:space="preserve"> heeft een aantal beveiligingsfuncties, zoals bescherming tegen </w:t>
      </w:r>
      <w:r w:rsidRPr="00D65C4C">
        <w:rPr>
          <w:b/>
          <w:bCs/>
        </w:rPr>
        <w:t>SQL-injecties</w:t>
      </w:r>
      <w:r w:rsidRPr="00D65C4C">
        <w:t xml:space="preserve">. De data van wordt versleuteld, </w:t>
      </w:r>
      <w:r w:rsidRPr="00D65C4C">
        <w:rPr>
          <w:b/>
          <w:bCs/>
        </w:rPr>
        <w:t>SSL</w:t>
      </w:r>
      <w:r w:rsidRPr="00D65C4C">
        <w:t xml:space="preserve"> (voor veilige verbindingen) en 2FA</w:t>
      </w:r>
      <w:r>
        <w:t xml:space="preserve"> </w:t>
      </w:r>
      <w:r w:rsidRPr="00D65C4C">
        <w:t>voor extra bescherming.</w:t>
      </w:r>
    </w:p>
    <w:p w14:paraId="208DEF9A" w14:textId="77777777" w:rsidR="001277A9" w:rsidRDefault="001277A9" w:rsidP="001277A9">
      <w:pPr>
        <w:widowControl w:val="0"/>
        <w:spacing w:after="0" w:line="264" w:lineRule="auto"/>
        <w:contextualSpacing/>
      </w:pPr>
    </w:p>
    <w:p w14:paraId="002D97A7" w14:textId="77777777" w:rsidR="00AE1D62" w:rsidRDefault="00AE1D62" w:rsidP="00AE1D62">
      <w:pPr>
        <w:rPr>
          <w:b/>
        </w:rPr>
      </w:pPr>
    </w:p>
    <w:p w14:paraId="701F97B0" w14:textId="77777777" w:rsidR="001277A9" w:rsidRDefault="001277A9" w:rsidP="001277A9">
      <w:pPr>
        <w:widowControl w:val="0"/>
        <w:spacing w:after="0" w:line="264" w:lineRule="auto"/>
        <w:contextualSpacing/>
      </w:pPr>
      <w: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Z</w:t>
      </w: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oekfunctionaliteit (optioneel)</w:t>
      </w:r>
    </w:p>
    <w:p w14:paraId="070B39B9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54B21698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Welke zoekfunctionaliteiten worden er gebruikt?</w:t>
      </w:r>
    </w:p>
    <w:p w14:paraId="07D75FAA" w14:textId="0B7C49C9" w:rsidR="00D65C4C" w:rsidRDefault="00D65C4C" w:rsidP="00D65C4C">
      <w:pPr>
        <w:widowControl w:val="0"/>
        <w:spacing w:after="0" w:line="264" w:lineRule="auto"/>
        <w:ind w:left="360"/>
        <w:contextualSpacing/>
      </w:pPr>
      <w:r w:rsidRPr="00D65C4C">
        <w:t>ingebouwde zoekfunctie waarmee je content kunt doorzoeken.</w:t>
      </w:r>
    </w:p>
    <w:p w14:paraId="4F199B63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246AFA76" w14:textId="77777777" w:rsidR="00AE1D62" w:rsidRDefault="00AE1D62" w:rsidP="001277A9">
      <w:pPr>
        <w:widowControl w:val="0"/>
        <w:spacing w:after="0" w:line="264" w:lineRule="auto"/>
        <w:contextualSpacing/>
      </w:pPr>
    </w:p>
    <w:p w14:paraId="37173E02" w14:textId="77777777" w:rsidR="001277A9" w:rsidRDefault="001277A9" w:rsidP="001277A9">
      <w:pPr>
        <w:widowControl w:val="0"/>
        <w:spacing w:after="0" w:line="264" w:lineRule="auto"/>
        <w:contextualSpacing/>
      </w:pPr>
      <w:proofErr w:type="spellStart"/>
      <w: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API’s</w:t>
      </w:r>
      <w:proofErr w:type="spellEnd"/>
      <w: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 xml:space="preserve"> </w:t>
      </w: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(optioneel)</w:t>
      </w:r>
    </w:p>
    <w:p w14:paraId="11B2B4F6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0FD4F9DE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 xml:space="preserve">Wordt er gebruik gemaakt van </w:t>
      </w:r>
      <w:proofErr w:type="spellStart"/>
      <w:r>
        <w:t>API’s</w:t>
      </w:r>
      <w:proofErr w:type="spellEnd"/>
      <w:r>
        <w:t>?</w:t>
      </w:r>
    </w:p>
    <w:p w14:paraId="78826B79" w14:textId="77777777" w:rsidR="001277A9" w:rsidRDefault="001277A9" w:rsidP="001277A9">
      <w:pPr>
        <w:widowControl w:val="0"/>
        <w:numPr>
          <w:ilvl w:val="2"/>
          <w:numId w:val="1"/>
        </w:numPr>
        <w:spacing w:after="0" w:line="264" w:lineRule="auto"/>
        <w:ind w:left="2160" w:hanging="360"/>
        <w:contextualSpacing/>
      </w:pPr>
      <w:r>
        <w:t>Beschrijf dan de werking</w:t>
      </w:r>
    </w:p>
    <w:p w14:paraId="673007C6" w14:textId="117E3F1C" w:rsidR="00E44CD4" w:rsidRDefault="00E44CD4" w:rsidP="00E44CD4">
      <w:pPr>
        <w:widowControl w:val="0"/>
        <w:spacing w:after="0" w:line="264" w:lineRule="auto"/>
        <w:contextualSpacing/>
      </w:pPr>
      <w:r w:rsidRPr="00E44CD4">
        <w:t xml:space="preserve">Ja, </w:t>
      </w:r>
      <w:proofErr w:type="spellStart"/>
      <w:r w:rsidRPr="00E44CD4">
        <w:t>Statamic</w:t>
      </w:r>
      <w:proofErr w:type="spellEnd"/>
      <w:r w:rsidRPr="00E44CD4">
        <w:t xml:space="preserve"> biedt een </w:t>
      </w:r>
      <w:r w:rsidRPr="00E44CD4">
        <w:rPr>
          <w:b/>
          <w:bCs/>
        </w:rPr>
        <w:t>REST API</w:t>
      </w:r>
      <w:r w:rsidRPr="00E44CD4">
        <w:t xml:space="preserve"> waarmee je content van de website kunt ophalen of aanpassen</w:t>
      </w:r>
    </w:p>
    <w:p w14:paraId="3E61F924" w14:textId="77777777" w:rsidR="001277A9" w:rsidRDefault="001277A9" w:rsidP="001277A9">
      <w:pPr>
        <w:widowControl w:val="0"/>
        <w:spacing w:after="0" w:line="264" w:lineRule="auto"/>
        <w:contextualSpacing/>
      </w:pPr>
    </w:p>
    <w:p w14:paraId="4F9FC167" w14:textId="77777777" w:rsidR="001277A9" w:rsidRDefault="001277A9" w:rsidP="001277A9">
      <w:pPr>
        <w:widowControl w:val="0"/>
        <w:spacing w:after="0" w:line="264" w:lineRule="auto"/>
        <w:contextualSpacing/>
      </w:pP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Sitemap (optioneel)</w:t>
      </w:r>
    </w:p>
    <w:p w14:paraId="3ECB78C4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261B74DE" w14:textId="77777777" w:rsidR="004A29E0" w:rsidRDefault="004A29E0" w:rsidP="004A29E0">
      <w:r>
        <w:t>&lt;</w:t>
      </w:r>
      <w:proofErr w:type="spellStart"/>
      <w:r>
        <w:t>urlset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="http://www.sitemaps.org/schemas/sitemap/0.9"&gt;</w:t>
      </w:r>
    </w:p>
    <w:p w14:paraId="065F3E25" w14:textId="77777777" w:rsidR="004A29E0" w:rsidRDefault="004A29E0" w:rsidP="004A29E0">
      <w:r>
        <w:t xml:space="preserve">  &lt;!-- Homepage --&gt;</w:t>
      </w:r>
    </w:p>
    <w:p w14:paraId="0EDFCE96" w14:textId="77777777" w:rsidR="004A29E0" w:rsidRDefault="004A29E0" w:rsidP="004A29E0">
      <w:r>
        <w:t xml:space="preserve">  &lt;</w:t>
      </w:r>
      <w:proofErr w:type="spellStart"/>
      <w:r>
        <w:t>url</w:t>
      </w:r>
      <w:proofErr w:type="spellEnd"/>
      <w:r>
        <w:t>&gt;</w:t>
      </w:r>
    </w:p>
    <w:p w14:paraId="3B050C5C" w14:textId="77777777" w:rsidR="004A29E0" w:rsidRDefault="004A29E0" w:rsidP="004A29E0">
      <w:r>
        <w:t xml:space="preserve">    &lt;loc&gt;https://www.jouwwebsite.nl/&lt;/loc&gt;</w:t>
      </w:r>
    </w:p>
    <w:p w14:paraId="4BB80448" w14:textId="77777777" w:rsidR="004A29E0" w:rsidRDefault="004A29E0" w:rsidP="004A29E0">
      <w:r>
        <w:t xml:space="preserve">    &lt;</w:t>
      </w:r>
      <w:proofErr w:type="spellStart"/>
      <w:r>
        <w:t>lastmod</w:t>
      </w:r>
      <w:proofErr w:type="spellEnd"/>
      <w:r>
        <w:t>&gt;2024-10-07&lt;/</w:t>
      </w:r>
      <w:proofErr w:type="spellStart"/>
      <w:r>
        <w:t>lastmod</w:t>
      </w:r>
      <w:proofErr w:type="spellEnd"/>
      <w:r>
        <w:t>&gt;</w:t>
      </w:r>
    </w:p>
    <w:p w14:paraId="6D891658" w14:textId="77777777" w:rsidR="004A29E0" w:rsidRDefault="004A29E0" w:rsidP="004A29E0">
      <w:r>
        <w:t xml:space="preserve">    &lt;</w:t>
      </w:r>
      <w:proofErr w:type="spellStart"/>
      <w:r>
        <w:t>changefreq</w:t>
      </w:r>
      <w:proofErr w:type="spellEnd"/>
      <w:r>
        <w:t>&gt;</w:t>
      </w:r>
      <w:proofErr w:type="spellStart"/>
      <w:r>
        <w:t>daily</w:t>
      </w:r>
      <w:proofErr w:type="spellEnd"/>
      <w:r>
        <w:t>&lt;/</w:t>
      </w:r>
      <w:proofErr w:type="spellStart"/>
      <w:r>
        <w:t>changefreq</w:t>
      </w:r>
      <w:proofErr w:type="spellEnd"/>
      <w:r>
        <w:t>&gt;</w:t>
      </w:r>
    </w:p>
    <w:p w14:paraId="3F2B2627" w14:textId="77777777" w:rsidR="004A29E0" w:rsidRDefault="004A29E0" w:rsidP="004A29E0">
      <w:r>
        <w:t xml:space="preserve">    &lt;priority&gt;1.0&lt;/priority&gt;</w:t>
      </w:r>
    </w:p>
    <w:p w14:paraId="75638D7E" w14:textId="77777777" w:rsidR="004A29E0" w:rsidRDefault="004A29E0" w:rsidP="004A29E0">
      <w:r>
        <w:lastRenderedPageBreak/>
        <w:t xml:space="preserve">  &lt;/</w:t>
      </w:r>
      <w:proofErr w:type="spellStart"/>
      <w:r>
        <w:t>url</w:t>
      </w:r>
      <w:proofErr w:type="spellEnd"/>
      <w:r>
        <w:t>&gt;</w:t>
      </w:r>
    </w:p>
    <w:p w14:paraId="07380720" w14:textId="77777777" w:rsidR="004A29E0" w:rsidRDefault="004A29E0" w:rsidP="004A29E0">
      <w:r>
        <w:t xml:space="preserve">  </w:t>
      </w:r>
    </w:p>
    <w:p w14:paraId="0B75FCEB" w14:textId="77777777" w:rsidR="004A29E0" w:rsidRDefault="004A29E0" w:rsidP="004A29E0">
      <w:r>
        <w:t xml:space="preserve">  &lt;!-- Over Ons pagina (gemaakt als een </w:t>
      </w:r>
      <w:proofErr w:type="spellStart"/>
      <w:r>
        <w:t>Statamic</w:t>
      </w:r>
      <w:proofErr w:type="spellEnd"/>
      <w:r>
        <w:t xml:space="preserve"> pagina) --&gt;</w:t>
      </w:r>
    </w:p>
    <w:p w14:paraId="48746FE1" w14:textId="77777777" w:rsidR="004A29E0" w:rsidRDefault="004A29E0" w:rsidP="004A29E0">
      <w:r>
        <w:t xml:space="preserve">  &lt;</w:t>
      </w:r>
      <w:proofErr w:type="spellStart"/>
      <w:r>
        <w:t>url</w:t>
      </w:r>
      <w:proofErr w:type="spellEnd"/>
      <w:r>
        <w:t>&gt;</w:t>
      </w:r>
    </w:p>
    <w:p w14:paraId="35F4E088" w14:textId="77777777" w:rsidR="004A29E0" w:rsidRDefault="004A29E0" w:rsidP="004A29E0">
      <w:r>
        <w:t xml:space="preserve">    &lt;loc&gt;https://www.jouwwebsite.nl/over-ons&lt;/loc&gt;</w:t>
      </w:r>
    </w:p>
    <w:p w14:paraId="0E569A6D" w14:textId="77777777" w:rsidR="004A29E0" w:rsidRDefault="004A29E0" w:rsidP="004A29E0">
      <w:r>
        <w:t xml:space="preserve">    &lt;</w:t>
      </w:r>
      <w:proofErr w:type="spellStart"/>
      <w:r>
        <w:t>lastmod</w:t>
      </w:r>
      <w:proofErr w:type="spellEnd"/>
      <w:r>
        <w:t>&gt;2024-09-30&lt;/</w:t>
      </w:r>
      <w:proofErr w:type="spellStart"/>
      <w:r>
        <w:t>lastmod</w:t>
      </w:r>
      <w:proofErr w:type="spellEnd"/>
      <w:r>
        <w:t>&gt;</w:t>
      </w:r>
    </w:p>
    <w:p w14:paraId="2B6EF2FC" w14:textId="77777777" w:rsidR="004A29E0" w:rsidRDefault="004A29E0" w:rsidP="004A29E0">
      <w:r>
        <w:t xml:space="preserve">    &lt;</w:t>
      </w:r>
      <w:proofErr w:type="spellStart"/>
      <w:r>
        <w:t>changefreq</w:t>
      </w:r>
      <w:proofErr w:type="spellEnd"/>
      <w:r>
        <w:t>&gt;</w:t>
      </w:r>
      <w:proofErr w:type="spellStart"/>
      <w:r>
        <w:t>monthly</w:t>
      </w:r>
      <w:proofErr w:type="spellEnd"/>
      <w:r>
        <w:t>&lt;/</w:t>
      </w:r>
      <w:proofErr w:type="spellStart"/>
      <w:r>
        <w:t>changefreq</w:t>
      </w:r>
      <w:proofErr w:type="spellEnd"/>
      <w:r>
        <w:t>&gt;</w:t>
      </w:r>
    </w:p>
    <w:p w14:paraId="5A6C678A" w14:textId="77777777" w:rsidR="004A29E0" w:rsidRDefault="004A29E0" w:rsidP="004A29E0">
      <w:r>
        <w:t xml:space="preserve">    &lt;priority&gt;0.8&lt;/priority&gt;</w:t>
      </w:r>
    </w:p>
    <w:p w14:paraId="0BCD099B" w14:textId="77777777" w:rsidR="004A29E0" w:rsidRDefault="004A29E0" w:rsidP="004A29E0">
      <w:r>
        <w:t xml:space="preserve">  &lt;/</w:t>
      </w:r>
      <w:proofErr w:type="spellStart"/>
      <w:r>
        <w:t>url</w:t>
      </w:r>
      <w:proofErr w:type="spellEnd"/>
      <w:r>
        <w:t>&gt;</w:t>
      </w:r>
    </w:p>
    <w:p w14:paraId="53F62512" w14:textId="77777777" w:rsidR="004A29E0" w:rsidRDefault="004A29E0" w:rsidP="004A29E0">
      <w:r>
        <w:t xml:space="preserve">  </w:t>
      </w:r>
    </w:p>
    <w:p w14:paraId="24F9125C" w14:textId="77777777" w:rsidR="004A29E0" w:rsidRDefault="004A29E0" w:rsidP="004A29E0">
      <w:r>
        <w:t xml:space="preserve">  &lt;!-- Blog sectie met individuele </w:t>
      </w:r>
      <w:proofErr w:type="spellStart"/>
      <w:r>
        <w:t>blogposts</w:t>
      </w:r>
      <w:proofErr w:type="spellEnd"/>
      <w:r>
        <w:t xml:space="preserve"> --&gt;</w:t>
      </w:r>
    </w:p>
    <w:p w14:paraId="02421FB4" w14:textId="77777777" w:rsidR="004A29E0" w:rsidRDefault="004A29E0" w:rsidP="004A29E0">
      <w:r>
        <w:t xml:space="preserve">  &lt;</w:t>
      </w:r>
      <w:proofErr w:type="spellStart"/>
      <w:r>
        <w:t>url</w:t>
      </w:r>
      <w:proofErr w:type="spellEnd"/>
      <w:r>
        <w:t>&gt;</w:t>
      </w:r>
    </w:p>
    <w:p w14:paraId="3DC6EC6C" w14:textId="77777777" w:rsidR="004A29E0" w:rsidRDefault="004A29E0" w:rsidP="004A29E0">
      <w:r>
        <w:t xml:space="preserve">    &lt;loc&gt;https://www.jouwwebsite.nl/blog&lt;/loc&gt;</w:t>
      </w:r>
    </w:p>
    <w:p w14:paraId="1368AF46" w14:textId="77777777" w:rsidR="004A29E0" w:rsidRDefault="004A29E0" w:rsidP="004A29E0">
      <w:r>
        <w:t xml:space="preserve">    &lt;</w:t>
      </w:r>
      <w:proofErr w:type="spellStart"/>
      <w:r>
        <w:t>lastmod</w:t>
      </w:r>
      <w:proofErr w:type="spellEnd"/>
      <w:r>
        <w:t>&gt;2024-10-05&lt;/</w:t>
      </w:r>
      <w:proofErr w:type="spellStart"/>
      <w:r>
        <w:t>lastmod</w:t>
      </w:r>
      <w:proofErr w:type="spellEnd"/>
      <w:r>
        <w:t>&gt;</w:t>
      </w:r>
    </w:p>
    <w:p w14:paraId="3218D836" w14:textId="77777777" w:rsidR="004A29E0" w:rsidRDefault="004A29E0" w:rsidP="004A29E0">
      <w:r>
        <w:t xml:space="preserve">    &lt;</w:t>
      </w:r>
      <w:proofErr w:type="spellStart"/>
      <w:r>
        <w:t>changefreq</w:t>
      </w:r>
      <w:proofErr w:type="spellEnd"/>
      <w:r>
        <w:t>&gt;</w:t>
      </w:r>
      <w:proofErr w:type="spellStart"/>
      <w:r>
        <w:t>weekly</w:t>
      </w:r>
      <w:proofErr w:type="spellEnd"/>
      <w:r>
        <w:t>&lt;/</w:t>
      </w:r>
      <w:proofErr w:type="spellStart"/>
      <w:r>
        <w:t>changefreq</w:t>
      </w:r>
      <w:proofErr w:type="spellEnd"/>
      <w:r>
        <w:t>&gt;</w:t>
      </w:r>
    </w:p>
    <w:p w14:paraId="7E2B69E7" w14:textId="77777777" w:rsidR="004A29E0" w:rsidRDefault="004A29E0" w:rsidP="004A29E0">
      <w:r>
        <w:t xml:space="preserve">    &lt;priority&gt;0.7&lt;/priority&gt;</w:t>
      </w:r>
    </w:p>
    <w:p w14:paraId="628ABE66" w14:textId="77777777" w:rsidR="004A29E0" w:rsidRDefault="004A29E0" w:rsidP="004A29E0">
      <w:r>
        <w:t xml:space="preserve">  &lt;/</w:t>
      </w:r>
      <w:proofErr w:type="spellStart"/>
      <w:r>
        <w:t>url</w:t>
      </w:r>
      <w:proofErr w:type="spellEnd"/>
      <w:r>
        <w:t>&gt;</w:t>
      </w:r>
    </w:p>
    <w:p w14:paraId="7FB73614" w14:textId="77777777" w:rsidR="004A29E0" w:rsidRDefault="004A29E0" w:rsidP="004A29E0">
      <w:r>
        <w:t xml:space="preserve">  </w:t>
      </w:r>
    </w:p>
    <w:p w14:paraId="32A2941A" w14:textId="77777777" w:rsidR="004A29E0" w:rsidRDefault="004A29E0" w:rsidP="004A29E0">
      <w:r>
        <w:t xml:space="preserve">  &lt;!-- Specifieke blogpost --&gt;</w:t>
      </w:r>
    </w:p>
    <w:p w14:paraId="22188695" w14:textId="77777777" w:rsidR="004A29E0" w:rsidRDefault="004A29E0" w:rsidP="004A29E0">
      <w:r>
        <w:t xml:space="preserve">  &lt;</w:t>
      </w:r>
      <w:proofErr w:type="spellStart"/>
      <w:r>
        <w:t>url</w:t>
      </w:r>
      <w:proofErr w:type="spellEnd"/>
      <w:r>
        <w:t>&gt;</w:t>
      </w:r>
    </w:p>
    <w:p w14:paraId="21EFD381" w14:textId="77777777" w:rsidR="004A29E0" w:rsidRDefault="004A29E0" w:rsidP="004A29E0">
      <w:r>
        <w:t xml:space="preserve">    &lt;loc&gt;https://www.jouwwebsite.nl/blog/voorbeeld-blogpost&lt;/loc&gt;</w:t>
      </w:r>
    </w:p>
    <w:p w14:paraId="0891B962" w14:textId="77777777" w:rsidR="004A29E0" w:rsidRDefault="004A29E0" w:rsidP="004A29E0">
      <w:r>
        <w:t xml:space="preserve">    &lt;</w:t>
      </w:r>
      <w:proofErr w:type="spellStart"/>
      <w:r>
        <w:t>lastmod</w:t>
      </w:r>
      <w:proofErr w:type="spellEnd"/>
      <w:r>
        <w:t>&gt;2024-10-05&lt;/</w:t>
      </w:r>
      <w:proofErr w:type="spellStart"/>
      <w:r>
        <w:t>lastmod</w:t>
      </w:r>
      <w:proofErr w:type="spellEnd"/>
      <w:r>
        <w:t>&gt;</w:t>
      </w:r>
    </w:p>
    <w:p w14:paraId="59819CF2" w14:textId="77777777" w:rsidR="004A29E0" w:rsidRDefault="004A29E0" w:rsidP="004A29E0">
      <w:r>
        <w:t xml:space="preserve">    &lt;</w:t>
      </w:r>
      <w:proofErr w:type="spellStart"/>
      <w:r>
        <w:t>changefreq</w:t>
      </w:r>
      <w:proofErr w:type="spellEnd"/>
      <w:r>
        <w:t>&gt;</w:t>
      </w:r>
      <w:proofErr w:type="spellStart"/>
      <w:r>
        <w:t>weekly</w:t>
      </w:r>
      <w:proofErr w:type="spellEnd"/>
      <w:r>
        <w:t>&lt;/</w:t>
      </w:r>
      <w:proofErr w:type="spellStart"/>
      <w:r>
        <w:t>changefreq</w:t>
      </w:r>
      <w:proofErr w:type="spellEnd"/>
      <w:r>
        <w:t>&gt;</w:t>
      </w:r>
    </w:p>
    <w:p w14:paraId="5C6EE088" w14:textId="77777777" w:rsidR="004A29E0" w:rsidRDefault="004A29E0" w:rsidP="004A29E0">
      <w:r>
        <w:t xml:space="preserve">    &lt;priority&gt;0.6&lt;/priority&gt;</w:t>
      </w:r>
    </w:p>
    <w:p w14:paraId="24A89B79" w14:textId="77777777" w:rsidR="004A29E0" w:rsidRDefault="004A29E0" w:rsidP="004A29E0">
      <w:r>
        <w:lastRenderedPageBreak/>
        <w:t xml:space="preserve">  &lt;/</w:t>
      </w:r>
      <w:proofErr w:type="spellStart"/>
      <w:r>
        <w:t>url</w:t>
      </w:r>
      <w:proofErr w:type="spellEnd"/>
      <w:r>
        <w:t>&gt;</w:t>
      </w:r>
    </w:p>
    <w:p w14:paraId="7361312B" w14:textId="77777777" w:rsidR="004A29E0" w:rsidRDefault="004A29E0" w:rsidP="004A29E0">
      <w:r>
        <w:t xml:space="preserve">  </w:t>
      </w:r>
    </w:p>
    <w:p w14:paraId="72A83202" w14:textId="77777777" w:rsidR="004A29E0" w:rsidRDefault="004A29E0" w:rsidP="004A29E0">
      <w:r>
        <w:t xml:space="preserve">  &lt;!-- Contactpagina --&gt;</w:t>
      </w:r>
    </w:p>
    <w:p w14:paraId="39936C71" w14:textId="77777777" w:rsidR="004A29E0" w:rsidRDefault="004A29E0" w:rsidP="004A29E0">
      <w:r>
        <w:t xml:space="preserve">  &lt;</w:t>
      </w:r>
      <w:proofErr w:type="spellStart"/>
      <w:r>
        <w:t>url</w:t>
      </w:r>
      <w:proofErr w:type="spellEnd"/>
      <w:r>
        <w:t>&gt;</w:t>
      </w:r>
    </w:p>
    <w:p w14:paraId="67B3EC50" w14:textId="77777777" w:rsidR="004A29E0" w:rsidRDefault="004A29E0" w:rsidP="004A29E0">
      <w:r>
        <w:t xml:space="preserve">    &lt;loc&gt;https://www.jouwwebsite.nl/contact&lt;/loc&gt;</w:t>
      </w:r>
    </w:p>
    <w:p w14:paraId="7C7D9AEA" w14:textId="77777777" w:rsidR="004A29E0" w:rsidRDefault="004A29E0" w:rsidP="004A29E0">
      <w:r>
        <w:t xml:space="preserve">    &lt;</w:t>
      </w:r>
      <w:proofErr w:type="spellStart"/>
      <w:r>
        <w:t>lastmod</w:t>
      </w:r>
      <w:proofErr w:type="spellEnd"/>
      <w:r>
        <w:t>&gt;2024-08-15&lt;/</w:t>
      </w:r>
      <w:proofErr w:type="spellStart"/>
      <w:r>
        <w:t>lastmod</w:t>
      </w:r>
      <w:proofErr w:type="spellEnd"/>
      <w:r>
        <w:t>&gt;</w:t>
      </w:r>
    </w:p>
    <w:p w14:paraId="79AD0BC0" w14:textId="77777777" w:rsidR="004A29E0" w:rsidRDefault="004A29E0" w:rsidP="004A29E0">
      <w:r>
        <w:t xml:space="preserve">    &lt;</w:t>
      </w:r>
      <w:proofErr w:type="spellStart"/>
      <w:r>
        <w:t>changefreq</w:t>
      </w:r>
      <w:proofErr w:type="spellEnd"/>
      <w:r>
        <w:t>&gt;</w:t>
      </w:r>
      <w:proofErr w:type="spellStart"/>
      <w:r>
        <w:t>yearly</w:t>
      </w:r>
      <w:proofErr w:type="spellEnd"/>
      <w:r>
        <w:t>&lt;/</w:t>
      </w:r>
      <w:proofErr w:type="spellStart"/>
      <w:r>
        <w:t>changefreq</w:t>
      </w:r>
      <w:proofErr w:type="spellEnd"/>
      <w:r>
        <w:t>&gt;</w:t>
      </w:r>
    </w:p>
    <w:p w14:paraId="7EA8B19E" w14:textId="77777777" w:rsidR="004A29E0" w:rsidRDefault="004A29E0" w:rsidP="004A29E0">
      <w:r>
        <w:t xml:space="preserve">    &lt;priority&gt;0.5&lt;/priority&gt;</w:t>
      </w:r>
    </w:p>
    <w:p w14:paraId="28B2F7C1" w14:textId="77777777" w:rsidR="004A29E0" w:rsidRDefault="004A29E0" w:rsidP="004A29E0">
      <w:r>
        <w:t xml:space="preserve">  &lt;/</w:t>
      </w:r>
      <w:proofErr w:type="spellStart"/>
      <w:r>
        <w:t>url</w:t>
      </w:r>
      <w:proofErr w:type="spellEnd"/>
      <w:r>
        <w:t>&gt;</w:t>
      </w:r>
    </w:p>
    <w:p w14:paraId="1EE4C3B5" w14:textId="74D77C9B" w:rsidR="004A29E0" w:rsidRDefault="004A29E0" w:rsidP="004A29E0">
      <w:r>
        <w:t>&lt;/</w:t>
      </w:r>
      <w:proofErr w:type="spellStart"/>
      <w:r>
        <w:t>urlset</w:t>
      </w:r>
      <w:proofErr w:type="spellEnd"/>
      <w:r>
        <w:t>&gt;</w:t>
      </w:r>
      <w:r>
        <w:br w:type="page"/>
      </w:r>
    </w:p>
    <w:p w14:paraId="632A1621" w14:textId="77777777" w:rsidR="006D7C18" w:rsidRDefault="006D7C18" w:rsidP="006D7C18"/>
    <w:sectPr w:rsidR="006D7C18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C1150" w14:textId="77777777" w:rsidR="00211D74" w:rsidRDefault="00211D74">
      <w:pPr>
        <w:spacing w:after="0" w:line="240" w:lineRule="auto"/>
      </w:pPr>
      <w:r>
        <w:separator/>
      </w:r>
    </w:p>
  </w:endnote>
  <w:endnote w:type="continuationSeparator" w:id="0">
    <w:p w14:paraId="0EEE962F" w14:textId="77777777" w:rsidR="00211D74" w:rsidRDefault="00211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charset w:val="80"/>
    <w:family w:val="roman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50AD8" w14:textId="77777777" w:rsidR="003C589C" w:rsidRDefault="003C589C">
    <w:pPr>
      <w:jc w:val="right"/>
    </w:pPr>
  </w:p>
  <w:p w14:paraId="644DC6D3" w14:textId="77777777" w:rsidR="003C589C" w:rsidRDefault="00944094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14:paraId="16D17C00" w14:textId="77777777" w:rsidR="003C589C" w:rsidRDefault="00944094">
    <w:pPr>
      <w:jc w:val="right"/>
    </w:pPr>
    <w:r>
      <w:rPr>
        <w:noProof/>
      </w:rPr>
      <mc:AlternateContent>
        <mc:Choice Requires="wpg">
          <w:drawing>
            <wp:inline distT="0" distB="0" distL="0" distR="0" wp14:anchorId="48163AE8" wp14:editId="104A847E">
              <wp:extent cx="2327910" cy="45085"/>
              <wp:effectExtent l="9525" t="9525" r="15240" b="12065"/>
              <wp:docPr id="3" name="Groe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E3E59E9" id="Groe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v4EA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Or/r+B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7D8EBC53" w14:textId="77777777" w:rsidR="003C589C" w:rsidRDefault="003C589C">
    <w:pPr>
      <w:pStyle w:val="Geenafstand"/>
      <w:rPr>
        <w:sz w:val="2"/>
        <w:szCs w:val="2"/>
      </w:rPr>
    </w:pPr>
  </w:p>
  <w:p w14:paraId="67DBC26C" w14:textId="77777777" w:rsidR="003C589C" w:rsidRDefault="003C589C"/>
  <w:p w14:paraId="74BE9641" w14:textId="77777777" w:rsidR="003C589C" w:rsidRDefault="003C589C"/>
  <w:p w14:paraId="4E972077" w14:textId="77777777" w:rsidR="003C589C" w:rsidRDefault="003C58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B969F" w14:textId="77777777" w:rsidR="003C589C" w:rsidRDefault="003C589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9AFC3" w14:textId="77777777" w:rsidR="00211D74" w:rsidRDefault="00211D74">
      <w:pPr>
        <w:spacing w:after="0" w:line="240" w:lineRule="auto"/>
      </w:pPr>
      <w:r>
        <w:separator/>
      </w:r>
    </w:p>
  </w:footnote>
  <w:footnote w:type="continuationSeparator" w:id="0">
    <w:p w14:paraId="1839FA27" w14:textId="77777777" w:rsidR="00211D74" w:rsidRDefault="00211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6076B4" w:themeColor="accent1"/>
      </w:rPr>
      <w:alias w:val="Titel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7112CFA" w14:textId="78A78A5A" w:rsidR="003C589C" w:rsidRDefault="00516825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Technisch Ontwerp</w:t>
        </w:r>
      </w:p>
    </w:sdtContent>
  </w:sdt>
  <w:p w14:paraId="38F724B9" w14:textId="77777777" w:rsidR="003C589C" w:rsidRDefault="00944094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33B5C"/>
    <w:multiLevelType w:val="multilevel"/>
    <w:tmpl w:val="0B147B86"/>
    <w:lvl w:ilvl="0">
      <w:start w:val="19"/>
      <w:numFmt w:val="bullet"/>
      <w:lvlText w:val="-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num w:numId="1" w16cid:durableId="22264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C18"/>
    <w:rsid w:val="001277A9"/>
    <w:rsid w:val="00211D74"/>
    <w:rsid w:val="0039407D"/>
    <w:rsid w:val="003C589C"/>
    <w:rsid w:val="00402EF4"/>
    <w:rsid w:val="004A29E0"/>
    <w:rsid w:val="004F7A96"/>
    <w:rsid w:val="00516825"/>
    <w:rsid w:val="00546BF9"/>
    <w:rsid w:val="00635011"/>
    <w:rsid w:val="00675A98"/>
    <w:rsid w:val="006A7788"/>
    <w:rsid w:val="006B7269"/>
    <w:rsid w:val="006D7C18"/>
    <w:rsid w:val="00731495"/>
    <w:rsid w:val="00944094"/>
    <w:rsid w:val="00A914FF"/>
    <w:rsid w:val="00AC4E2E"/>
    <w:rsid w:val="00AE1D62"/>
    <w:rsid w:val="00BE4E88"/>
    <w:rsid w:val="00D65C4C"/>
    <w:rsid w:val="00E30D3B"/>
    <w:rsid w:val="00E44CD4"/>
    <w:rsid w:val="00FB7D84"/>
    <w:rsid w:val="00FE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2ACE04"/>
  <w15:docId w15:val="{63DEFE78-D362-42FA-B426-62C94366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eastAsiaTheme="minorEastAsia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  <w:color w:val="auto"/>
    </w:rPr>
  </w:style>
  <w:style w:type="paragraph" w:styleId="Lijstalinea">
    <w:name w:val="List Paragraph"/>
    <w:basedOn w:val="Standaard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hAnsiTheme="majorHAnsi"/>
      <w:i/>
      <w:iCs/>
      <w:color w:val="auto"/>
      <w:sz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aps w:val="0"/>
      <w:smallCaps w:val="0"/>
      <w:color w:val="auto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auto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cent\AppData\Roaming\Microsoft\Sjablonen\Rapport%20(ontwerp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C0634CDF384564BC747C9D073A72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71CD5D-C495-48B9-8527-8781CA7DBE6A}"/>
      </w:docPartPr>
      <w:docPartBody>
        <w:p w:rsidR="00F3618F" w:rsidRDefault="005E562D" w:rsidP="005E562D">
          <w:pPr>
            <w:pStyle w:val="50C0634CDF384564BC747C9D073A72B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E1830218A1044356A218624EBCA13F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922A39-2B61-470A-92D4-C2FD1448E410}"/>
      </w:docPartPr>
      <w:docPartBody>
        <w:p w:rsidR="00F3618F" w:rsidRDefault="005E562D" w:rsidP="005E562D">
          <w:pPr>
            <w:pStyle w:val="E1830218A1044356A218624EBCA13FF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charset w:val="80"/>
    <w:family w:val="roman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62D"/>
    <w:rsid w:val="00546BF9"/>
    <w:rsid w:val="005E562D"/>
    <w:rsid w:val="006B7269"/>
    <w:rsid w:val="0081015E"/>
    <w:rsid w:val="00BC003F"/>
    <w:rsid w:val="00F3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50C0634CDF384564BC747C9D073A72B4">
    <w:name w:val="50C0634CDF384564BC747C9D073A72B4"/>
    <w:rsid w:val="005E562D"/>
  </w:style>
  <w:style w:type="paragraph" w:customStyle="1" w:styleId="E1830218A1044356A218624EBCA13FFE">
    <w:name w:val="E1830218A1044356A218624EBCA13FFE"/>
    <w:rsid w:val="005E5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B48A0457-9299-40B0-AE86-77B91C72FB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9C25DC-CA74-4057-9619-AE627B75A5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(ontwerp Executive)</Template>
  <TotalTime>12</TotalTime>
  <Pages>6</Pages>
  <Words>437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Functioneel Ontwerp</vt:lpstr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07-10-2024 en 1.0</dc:subject>
  <dc:creator>Docent</dc:creator>
  <cp:keywords/>
  <cp:lastModifiedBy>David Schoots</cp:lastModifiedBy>
  <cp:revision>10</cp:revision>
  <cp:lastPrinted>2009-08-05T20:41:00Z</cp:lastPrinted>
  <dcterms:created xsi:type="dcterms:W3CDTF">2024-10-07T07:31:00Z</dcterms:created>
  <dcterms:modified xsi:type="dcterms:W3CDTF">2024-10-07T09:12:00Z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